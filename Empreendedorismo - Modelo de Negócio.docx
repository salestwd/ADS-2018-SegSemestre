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2FB6" w14:textId="77777777" w:rsidR="00A10484" w:rsidRDefault="009D76E1">
      <w:pPr>
        <w:pStyle w:val="Ttulo"/>
      </w:pPr>
      <w:r>
        <w:t>Empreendedorismo</w:t>
      </w:r>
    </w:p>
    <w:p w14:paraId="310D4D7B" w14:textId="77777777" w:rsidR="00855982" w:rsidRPr="00855982" w:rsidRDefault="009D76E1" w:rsidP="00855982">
      <w:pPr>
        <w:pStyle w:val="Ttulo1"/>
      </w:pPr>
      <w:r>
        <w:t>Igor Cesar, Mateus Sales, Victor Madruga</w:t>
      </w:r>
    </w:p>
    <w:p w14:paraId="666244E4" w14:textId="77777777" w:rsidR="00855982" w:rsidRDefault="009D76E1" w:rsidP="009D76E1">
      <w:pPr>
        <w:pStyle w:val="PargrafodaLista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Resumo dos Principais pontos do Plano de Negócio.</w:t>
      </w:r>
    </w:p>
    <w:p w14:paraId="62F9DD88" w14:textId="77777777" w:rsidR="009D76E1" w:rsidRDefault="009D76E1" w:rsidP="009D76E1">
      <w:pPr>
        <w:ind w:left="360"/>
        <w:rPr>
          <w:rFonts w:ascii="Arial" w:hAnsi="Arial" w:cs="Arial"/>
          <w:sz w:val="28"/>
          <w:szCs w:val="28"/>
        </w:rPr>
      </w:pPr>
    </w:p>
    <w:p w14:paraId="26B48A2B" w14:textId="77777777" w:rsidR="009D76E1" w:rsidRDefault="009D76E1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O que é </w:t>
      </w:r>
      <w:r w:rsidR="00255DE0">
        <w:rPr>
          <w:rFonts w:ascii="Arial" w:hAnsi="Arial" w:cs="Arial"/>
          <w:sz w:val="28"/>
          <w:szCs w:val="28"/>
        </w:rPr>
        <w:t xml:space="preserve">o </w:t>
      </w:r>
      <w:r>
        <w:rPr>
          <w:rFonts w:ascii="Arial" w:hAnsi="Arial" w:cs="Arial"/>
          <w:sz w:val="28"/>
          <w:szCs w:val="28"/>
        </w:rPr>
        <w:t>Negócio?</w:t>
      </w:r>
    </w:p>
    <w:p w14:paraId="77254C57" w14:textId="0C88ADB7" w:rsidR="00255DE0" w:rsidRDefault="00255DE0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="003D5209">
        <w:rPr>
          <w:rFonts w:ascii="Arial" w:hAnsi="Arial" w:cs="Arial"/>
          <w:sz w:val="28"/>
          <w:szCs w:val="28"/>
        </w:rPr>
        <w:t>Startup</w:t>
      </w:r>
      <w:r w:rsidR="001D48DF">
        <w:rPr>
          <w:rFonts w:ascii="Arial" w:hAnsi="Arial" w:cs="Arial"/>
          <w:sz w:val="28"/>
          <w:szCs w:val="28"/>
        </w:rPr>
        <w:t xml:space="preserve"> </w:t>
      </w:r>
      <w:r w:rsidR="000D3C0A">
        <w:rPr>
          <w:rFonts w:ascii="Arial" w:hAnsi="Arial" w:cs="Arial"/>
          <w:sz w:val="28"/>
          <w:szCs w:val="28"/>
        </w:rPr>
        <w:t>de tecnologia voltada para</w:t>
      </w:r>
      <w:r w:rsidR="00B95DE2">
        <w:rPr>
          <w:rFonts w:ascii="Arial" w:hAnsi="Arial" w:cs="Arial"/>
          <w:sz w:val="28"/>
          <w:szCs w:val="28"/>
        </w:rPr>
        <w:t xml:space="preserve"> transportes </w:t>
      </w:r>
      <w:r w:rsidR="000D3C0A">
        <w:rPr>
          <w:rFonts w:ascii="Arial" w:hAnsi="Arial" w:cs="Arial"/>
          <w:sz w:val="28"/>
          <w:szCs w:val="28"/>
        </w:rPr>
        <w:t xml:space="preserve">de cargas </w:t>
      </w:r>
      <w:r w:rsidR="00B95DE2">
        <w:rPr>
          <w:rFonts w:ascii="Arial" w:hAnsi="Arial" w:cs="Arial"/>
          <w:sz w:val="28"/>
          <w:szCs w:val="28"/>
        </w:rPr>
        <w:t>com caminhões</w:t>
      </w:r>
      <w:r w:rsidR="000D3C0A">
        <w:rPr>
          <w:rFonts w:ascii="Arial" w:hAnsi="Arial" w:cs="Arial"/>
          <w:sz w:val="28"/>
          <w:szCs w:val="28"/>
        </w:rPr>
        <w:t>, para motoristas autônomos.</w:t>
      </w:r>
    </w:p>
    <w:p w14:paraId="6CEE92B3" w14:textId="77777777" w:rsidR="009D76E1" w:rsidRDefault="009D76E1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Quais os principais produtos ou serviços?</w:t>
      </w:r>
    </w:p>
    <w:p w14:paraId="177EC8DA" w14:textId="3A85C333" w:rsidR="00FA09E6" w:rsidRDefault="00FA09E6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="0020754D">
        <w:rPr>
          <w:rFonts w:ascii="Arial" w:hAnsi="Arial" w:cs="Arial"/>
          <w:sz w:val="28"/>
          <w:szCs w:val="28"/>
        </w:rPr>
        <w:t>Aplicativo, o transporte de cargas.</w:t>
      </w:r>
    </w:p>
    <w:p w14:paraId="75EC155B" w14:textId="77777777" w:rsidR="009D76E1" w:rsidRDefault="009D76E1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Quem serão seus principais clientes?</w:t>
      </w:r>
    </w:p>
    <w:p w14:paraId="7CFC2CCE" w14:textId="5BA97CCC" w:rsidR="00FA09E6" w:rsidRDefault="00FA09E6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="00776DBC">
        <w:rPr>
          <w:rFonts w:ascii="Arial" w:hAnsi="Arial" w:cs="Arial"/>
          <w:sz w:val="28"/>
          <w:szCs w:val="28"/>
        </w:rPr>
        <w:t>Qualquer tipo de frete, que estejam dentro dos meio</w:t>
      </w:r>
      <w:r w:rsidR="006610DB">
        <w:rPr>
          <w:rFonts w:ascii="Arial" w:hAnsi="Arial" w:cs="Arial"/>
          <w:sz w:val="28"/>
          <w:szCs w:val="28"/>
        </w:rPr>
        <w:t>s</w:t>
      </w:r>
      <w:r w:rsidR="00776DBC">
        <w:rPr>
          <w:rFonts w:ascii="Arial" w:hAnsi="Arial" w:cs="Arial"/>
          <w:sz w:val="28"/>
          <w:szCs w:val="28"/>
        </w:rPr>
        <w:t xml:space="preserve"> legais.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14FD8A3" w14:textId="77777777" w:rsidR="009D76E1" w:rsidRDefault="009D76E1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Onde será localizada a empresa?</w:t>
      </w:r>
    </w:p>
    <w:p w14:paraId="1F36E485" w14:textId="77777777" w:rsidR="00FA09E6" w:rsidRDefault="00FA09E6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Maringá – PR </w:t>
      </w:r>
    </w:p>
    <w:p w14:paraId="17E98D2C" w14:textId="77777777" w:rsidR="009D76E1" w:rsidRDefault="009D76E1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Que lucros esperam obter da empresa (Projeção mensal x12 = anual)</w:t>
      </w:r>
      <w:r w:rsidR="00FA09E6">
        <w:rPr>
          <w:rFonts w:ascii="Arial" w:hAnsi="Arial" w:cs="Arial"/>
          <w:sz w:val="28"/>
          <w:szCs w:val="28"/>
        </w:rPr>
        <w:t>.</w:t>
      </w:r>
    </w:p>
    <w:p w14:paraId="487A2E67" w14:textId="2573E3D3" w:rsidR="00776DBC" w:rsidRDefault="00FA09E6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r w:rsidR="00776D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9E62A9">
        <w:rPr>
          <w:rFonts w:ascii="Arial" w:hAnsi="Arial" w:cs="Arial"/>
          <w:sz w:val="28"/>
          <w:szCs w:val="28"/>
        </w:rPr>
        <w:t xml:space="preserve">Esperamos obter um lucro </w:t>
      </w:r>
      <w:r w:rsidR="009D3472">
        <w:rPr>
          <w:rFonts w:ascii="Arial" w:hAnsi="Arial" w:cs="Arial"/>
          <w:sz w:val="28"/>
          <w:szCs w:val="28"/>
        </w:rPr>
        <w:t xml:space="preserve">mediano de início, pois sempre há uma certa resistência para coisas novas, até que se </w:t>
      </w:r>
      <w:r w:rsidR="00E811CA">
        <w:rPr>
          <w:rFonts w:ascii="Arial" w:hAnsi="Arial" w:cs="Arial"/>
          <w:sz w:val="28"/>
          <w:szCs w:val="28"/>
        </w:rPr>
        <w:t xml:space="preserve">ganhe mercado e fama. Mas após disseminado </w:t>
      </w:r>
      <w:r w:rsidR="003D6081">
        <w:rPr>
          <w:rFonts w:ascii="Arial" w:hAnsi="Arial" w:cs="Arial"/>
          <w:sz w:val="28"/>
          <w:szCs w:val="28"/>
        </w:rPr>
        <w:t xml:space="preserve">obter alto lucro. </w:t>
      </w:r>
    </w:p>
    <w:p w14:paraId="375EF626" w14:textId="77777777" w:rsidR="009D76E1" w:rsidRDefault="009D76E1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Principal ramo de atividades: Produtor, prestadora de serviços, comércio, indústria. </w:t>
      </w:r>
    </w:p>
    <w:p w14:paraId="5115DFE7" w14:textId="2420ABC7" w:rsidR="00A318C3" w:rsidRDefault="00FA09E6" w:rsidP="009D76E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 Prestador de Serviço.</w:t>
      </w:r>
    </w:p>
    <w:p w14:paraId="146AB734" w14:textId="77777777" w:rsidR="00A318C3" w:rsidRDefault="00A318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C416731" w14:textId="01CE7A03" w:rsidR="00FA09E6" w:rsidRDefault="00A318C3" w:rsidP="00A318C3">
      <w:pPr>
        <w:pStyle w:val="PargrafodaLista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Dados da Empresa.</w:t>
      </w:r>
      <w:r w:rsidR="00CB74D0">
        <w:rPr>
          <w:rFonts w:ascii="Arial" w:hAnsi="Arial" w:cs="Arial"/>
          <w:sz w:val="28"/>
          <w:szCs w:val="28"/>
        </w:rPr>
        <w:t xml:space="preserve"> 05/09/2018</w:t>
      </w:r>
    </w:p>
    <w:p w14:paraId="29FE2C9D" w14:textId="7050305C" w:rsidR="00A318C3" w:rsidRDefault="00A318C3" w:rsidP="00A318C3">
      <w:pPr>
        <w:rPr>
          <w:rFonts w:ascii="Arial" w:hAnsi="Arial" w:cs="Arial"/>
          <w:sz w:val="28"/>
          <w:szCs w:val="28"/>
        </w:rPr>
      </w:pPr>
    </w:p>
    <w:p w14:paraId="4F5C1BBA" w14:textId="18C84227" w:rsidR="00A318C3" w:rsidRDefault="00CB74D0" w:rsidP="00A318C3">
      <w:pPr>
        <w:pStyle w:val="PargrafodaList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Resumo dos Principais Pontos do Plano de Negócios</w:t>
      </w:r>
      <w:r w:rsidR="00C3746D">
        <w:rPr>
          <w:rFonts w:ascii="Arial" w:hAnsi="Arial" w:cs="Arial"/>
          <w:sz w:val="28"/>
          <w:szCs w:val="28"/>
        </w:rPr>
        <w:t>.</w:t>
      </w:r>
    </w:p>
    <w:p w14:paraId="5B3579E6" w14:textId="48AE690E" w:rsidR="00E423C1" w:rsidRDefault="00C3746D" w:rsidP="00E423C1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r w:rsidR="0068435A">
        <w:rPr>
          <w:rFonts w:ascii="Arial" w:hAnsi="Arial" w:cs="Arial"/>
          <w:sz w:val="28"/>
          <w:szCs w:val="28"/>
        </w:rPr>
        <w:t xml:space="preserve"> </w:t>
      </w:r>
      <w:r w:rsidR="00AB3599">
        <w:rPr>
          <w:rFonts w:ascii="Arial" w:hAnsi="Arial" w:cs="Arial"/>
          <w:sz w:val="28"/>
          <w:szCs w:val="28"/>
        </w:rPr>
        <w:t xml:space="preserve">Abordaremos </w:t>
      </w:r>
      <w:r w:rsidR="00870CC8">
        <w:rPr>
          <w:rFonts w:ascii="Arial" w:hAnsi="Arial" w:cs="Arial"/>
          <w:sz w:val="28"/>
          <w:szCs w:val="28"/>
        </w:rPr>
        <w:t xml:space="preserve">o público de motoristas autônomos do país, começando pela região </w:t>
      </w:r>
      <w:r w:rsidR="00C2072C">
        <w:rPr>
          <w:rFonts w:ascii="Arial" w:hAnsi="Arial" w:cs="Arial"/>
          <w:sz w:val="28"/>
          <w:szCs w:val="28"/>
        </w:rPr>
        <w:t>Sul/Sudeste.</w:t>
      </w:r>
      <w:r w:rsidR="00E423C1">
        <w:rPr>
          <w:rFonts w:ascii="Arial" w:hAnsi="Arial" w:cs="Arial"/>
          <w:sz w:val="28"/>
          <w:szCs w:val="28"/>
        </w:rPr>
        <w:t xml:space="preserve"> </w:t>
      </w:r>
    </w:p>
    <w:p w14:paraId="07109765" w14:textId="08398A08" w:rsidR="00017833" w:rsidRDefault="00E423C1" w:rsidP="00E423C1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motoristas </w:t>
      </w:r>
      <w:r w:rsidR="0052409F">
        <w:rPr>
          <w:rFonts w:ascii="Arial" w:hAnsi="Arial" w:cs="Arial"/>
          <w:sz w:val="28"/>
          <w:szCs w:val="28"/>
        </w:rPr>
        <w:t xml:space="preserve">irão realizar o cadastro no App, </w:t>
      </w:r>
      <w:r w:rsidR="00EC6B28">
        <w:rPr>
          <w:rFonts w:ascii="Arial" w:hAnsi="Arial" w:cs="Arial"/>
          <w:sz w:val="28"/>
          <w:szCs w:val="28"/>
        </w:rPr>
        <w:t>seu e do seu veículo</w:t>
      </w:r>
      <w:r w:rsidR="0068142E">
        <w:rPr>
          <w:rFonts w:ascii="Arial" w:hAnsi="Arial" w:cs="Arial"/>
          <w:sz w:val="28"/>
          <w:szCs w:val="28"/>
        </w:rPr>
        <w:t xml:space="preserve"> de carga</w:t>
      </w:r>
      <w:r w:rsidR="00EC6B28">
        <w:rPr>
          <w:rFonts w:ascii="Arial" w:hAnsi="Arial" w:cs="Arial"/>
          <w:sz w:val="28"/>
          <w:szCs w:val="28"/>
        </w:rPr>
        <w:t xml:space="preserve">, </w:t>
      </w:r>
      <w:r w:rsidR="0068142E">
        <w:rPr>
          <w:rFonts w:ascii="Arial" w:hAnsi="Arial" w:cs="Arial"/>
          <w:sz w:val="28"/>
          <w:szCs w:val="28"/>
        </w:rPr>
        <w:t xml:space="preserve">assim será feita a verificação do mesmo, situação perante os órgãos de trânsito. E terá de </w:t>
      </w:r>
      <w:r w:rsidR="000F4729">
        <w:rPr>
          <w:rFonts w:ascii="Arial" w:hAnsi="Arial" w:cs="Arial"/>
          <w:sz w:val="28"/>
          <w:szCs w:val="28"/>
        </w:rPr>
        <w:t xml:space="preserve">atender a alguns requisitos mínimos. </w:t>
      </w:r>
    </w:p>
    <w:p w14:paraId="22711665" w14:textId="765638E0" w:rsidR="00017833" w:rsidRDefault="00017833" w:rsidP="00E423C1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empresas terão de se cadastrar </w:t>
      </w:r>
      <w:r w:rsidR="00832C15">
        <w:rPr>
          <w:rFonts w:ascii="Arial" w:hAnsi="Arial" w:cs="Arial"/>
          <w:sz w:val="28"/>
          <w:szCs w:val="28"/>
        </w:rPr>
        <w:t xml:space="preserve">para fazer as requisições de frete. E elas poderão ter especificidades </w:t>
      </w:r>
      <w:r w:rsidR="00293249">
        <w:rPr>
          <w:rFonts w:ascii="Arial" w:hAnsi="Arial" w:cs="Arial"/>
          <w:sz w:val="28"/>
          <w:szCs w:val="28"/>
        </w:rPr>
        <w:t>nos seus requisitos. Exemplo: Rastreador de carga;</w:t>
      </w:r>
    </w:p>
    <w:p w14:paraId="14D844E5" w14:textId="597A9B57" w:rsidR="00296D2B" w:rsidRDefault="00293249" w:rsidP="00296D2B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Assim esperamos atingir uma boa quantidade de </w:t>
      </w:r>
      <w:r w:rsidR="005E7DF1">
        <w:rPr>
          <w:rFonts w:ascii="Arial" w:hAnsi="Arial" w:cs="Arial"/>
          <w:sz w:val="28"/>
          <w:szCs w:val="28"/>
        </w:rPr>
        <w:t>motoristas e empresas. Pois ligaria um ao outro de uma forma mais justa</w:t>
      </w:r>
      <w:r w:rsidR="00296D2B">
        <w:rPr>
          <w:rFonts w:ascii="Arial" w:hAnsi="Arial" w:cs="Arial"/>
          <w:sz w:val="28"/>
          <w:szCs w:val="28"/>
        </w:rPr>
        <w:t xml:space="preserve">, rápida e simples </w:t>
      </w:r>
      <w:r w:rsidR="005E7DF1">
        <w:rPr>
          <w:rFonts w:ascii="Arial" w:hAnsi="Arial" w:cs="Arial"/>
          <w:sz w:val="28"/>
          <w:szCs w:val="28"/>
        </w:rPr>
        <w:t xml:space="preserve">para ambos os lados. </w:t>
      </w:r>
    </w:p>
    <w:p w14:paraId="4FA63F68" w14:textId="77777777" w:rsidR="00296D2B" w:rsidRDefault="00296D2B" w:rsidP="00296D2B">
      <w:pPr>
        <w:pStyle w:val="PargrafodaLista"/>
        <w:rPr>
          <w:rFonts w:ascii="Arial" w:hAnsi="Arial" w:cs="Arial"/>
          <w:sz w:val="28"/>
          <w:szCs w:val="28"/>
        </w:rPr>
      </w:pPr>
    </w:p>
    <w:p w14:paraId="4F198B69" w14:textId="36BD5992" w:rsidR="00296D2B" w:rsidRDefault="00296D2B" w:rsidP="00296D2B">
      <w:pPr>
        <w:pStyle w:val="PargrafodaList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Dados do Empreendimento.</w:t>
      </w:r>
    </w:p>
    <w:p w14:paraId="41C31660" w14:textId="77777777" w:rsidR="0051428C" w:rsidRDefault="0051428C" w:rsidP="0051428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</w:t>
      </w:r>
    </w:p>
    <w:p w14:paraId="1922161A" w14:textId="6BB58EC2" w:rsidR="008C3E73" w:rsidRPr="0051428C" w:rsidRDefault="008C3E73" w:rsidP="0051428C">
      <w:pPr>
        <w:ind w:left="720"/>
        <w:rPr>
          <w:rFonts w:ascii="Arial" w:hAnsi="Arial" w:cs="Arial"/>
          <w:sz w:val="28"/>
          <w:szCs w:val="28"/>
        </w:rPr>
      </w:pPr>
      <w:r w:rsidRPr="0051428C">
        <w:rPr>
          <w:rFonts w:ascii="Arial" w:hAnsi="Arial" w:cs="Arial"/>
          <w:sz w:val="28"/>
          <w:szCs w:val="28"/>
        </w:rPr>
        <w:t xml:space="preserve">Nome da Empresa: </w:t>
      </w:r>
      <w:r w:rsidR="00457DD0" w:rsidRPr="0051428C">
        <w:rPr>
          <w:rFonts w:ascii="Arial" w:hAnsi="Arial" w:cs="Arial"/>
          <w:sz w:val="28"/>
          <w:szCs w:val="28"/>
        </w:rPr>
        <w:t>Amigos Logística.</w:t>
      </w:r>
      <w:r w:rsidR="00C944B8" w:rsidRPr="0051428C">
        <w:rPr>
          <w:rFonts w:ascii="Arial" w:hAnsi="Arial" w:cs="Arial"/>
          <w:sz w:val="28"/>
          <w:szCs w:val="28"/>
        </w:rPr>
        <w:br/>
      </w:r>
      <w:r w:rsidR="00C944B8" w:rsidRPr="0051428C">
        <w:rPr>
          <w:rFonts w:ascii="Arial" w:hAnsi="Arial" w:cs="Arial"/>
          <w:sz w:val="28"/>
          <w:szCs w:val="28"/>
        </w:rPr>
        <w:t xml:space="preserve">Nome Fantasia: </w:t>
      </w:r>
      <w:proofErr w:type="spellStart"/>
      <w:r w:rsidR="00C944B8" w:rsidRPr="0051428C">
        <w:rPr>
          <w:rFonts w:ascii="Arial" w:hAnsi="Arial" w:cs="Arial"/>
          <w:sz w:val="28"/>
          <w:szCs w:val="28"/>
        </w:rPr>
        <w:t>Easy</w:t>
      </w:r>
      <w:proofErr w:type="spellEnd"/>
      <w:r w:rsidR="00C944B8" w:rsidRPr="0051428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944B8" w:rsidRPr="0051428C">
        <w:rPr>
          <w:rFonts w:ascii="Arial" w:hAnsi="Arial" w:cs="Arial"/>
          <w:sz w:val="28"/>
          <w:szCs w:val="28"/>
        </w:rPr>
        <w:t>Truck.</w:t>
      </w:r>
      <w:proofErr w:type="spellEnd"/>
      <w:r w:rsidR="0051428C">
        <w:rPr>
          <w:rFonts w:ascii="Arial" w:hAnsi="Arial" w:cs="Arial"/>
          <w:sz w:val="28"/>
          <w:szCs w:val="28"/>
        </w:rPr>
        <w:br/>
      </w:r>
      <w:r w:rsidR="00C944B8" w:rsidRPr="0051428C">
        <w:rPr>
          <w:rFonts w:ascii="Arial" w:hAnsi="Arial" w:cs="Arial"/>
          <w:sz w:val="28"/>
          <w:szCs w:val="28"/>
        </w:rPr>
        <w:t>Endereço:  Avenida Brasil, Zona 1 n° XXX</w:t>
      </w:r>
      <w:r w:rsidR="0051428C">
        <w:rPr>
          <w:rFonts w:ascii="Arial" w:hAnsi="Arial" w:cs="Arial"/>
          <w:sz w:val="28"/>
          <w:szCs w:val="28"/>
        </w:rPr>
        <w:br/>
      </w:r>
      <w:proofErr w:type="spellStart"/>
      <w:r w:rsidR="001C7931" w:rsidRPr="0051428C">
        <w:rPr>
          <w:rFonts w:ascii="Arial" w:hAnsi="Arial" w:cs="Arial"/>
          <w:sz w:val="28"/>
          <w:szCs w:val="28"/>
        </w:rPr>
        <w:t>Email</w:t>
      </w:r>
      <w:proofErr w:type="spellEnd"/>
      <w:r w:rsidR="001C7931" w:rsidRPr="0051428C">
        <w:rPr>
          <w:rFonts w:ascii="Arial" w:hAnsi="Arial" w:cs="Arial"/>
          <w:sz w:val="28"/>
          <w:szCs w:val="28"/>
        </w:rPr>
        <w:t xml:space="preserve">: </w:t>
      </w:r>
      <w:hyperlink r:id="rId10" w:history="1">
        <w:r w:rsidR="001C7931" w:rsidRPr="0051428C">
          <w:rPr>
            <w:rStyle w:val="Hyperlink"/>
            <w:rFonts w:ascii="Arial" w:hAnsi="Arial" w:cs="Arial"/>
            <w:sz w:val="28"/>
            <w:szCs w:val="28"/>
          </w:rPr>
          <w:t>contato@easytruck.com.br</w:t>
        </w:r>
      </w:hyperlink>
      <w:r w:rsidR="0051428C">
        <w:rPr>
          <w:rFonts w:ascii="Arial" w:hAnsi="Arial" w:cs="Arial"/>
          <w:sz w:val="28"/>
          <w:szCs w:val="28"/>
        </w:rPr>
        <w:br/>
      </w:r>
      <w:r w:rsidR="001C7931" w:rsidRPr="0051428C">
        <w:rPr>
          <w:rFonts w:ascii="Arial" w:hAnsi="Arial" w:cs="Arial"/>
          <w:sz w:val="28"/>
          <w:szCs w:val="28"/>
        </w:rPr>
        <w:t xml:space="preserve">Telefone: </w:t>
      </w:r>
      <w:r w:rsidR="00181E37" w:rsidRPr="0051428C">
        <w:rPr>
          <w:rFonts w:ascii="Arial" w:hAnsi="Arial" w:cs="Arial"/>
          <w:sz w:val="28"/>
          <w:szCs w:val="28"/>
        </w:rPr>
        <w:t>(44)</w:t>
      </w:r>
      <w:r w:rsidR="00C944B8" w:rsidRPr="0051428C">
        <w:rPr>
          <w:rFonts w:ascii="Arial" w:hAnsi="Arial" w:cs="Arial"/>
          <w:sz w:val="28"/>
          <w:szCs w:val="28"/>
        </w:rPr>
        <w:t xml:space="preserve"> </w:t>
      </w:r>
      <w:r w:rsidR="00181E37" w:rsidRPr="0051428C">
        <w:rPr>
          <w:rFonts w:ascii="Arial" w:hAnsi="Arial" w:cs="Arial"/>
          <w:sz w:val="28"/>
          <w:szCs w:val="28"/>
        </w:rPr>
        <w:t>4576-9620</w:t>
      </w:r>
      <w:r w:rsidR="0051428C">
        <w:rPr>
          <w:rFonts w:ascii="Arial" w:hAnsi="Arial" w:cs="Arial"/>
          <w:sz w:val="28"/>
          <w:szCs w:val="28"/>
        </w:rPr>
        <w:br/>
      </w:r>
      <w:r w:rsidR="00B448BE" w:rsidRPr="0051428C">
        <w:rPr>
          <w:rFonts w:ascii="Arial" w:hAnsi="Arial" w:cs="Arial"/>
          <w:sz w:val="28"/>
          <w:szCs w:val="28"/>
        </w:rPr>
        <w:t>IE (Inscrição Estadual): 354.453.</w:t>
      </w:r>
      <w:r w:rsidR="002457AF" w:rsidRPr="0051428C">
        <w:rPr>
          <w:rFonts w:ascii="Arial" w:hAnsi="Arial" w:cs="Arial"/>
          <w:sz w:val="28"/>
          <w:szCs w:val="28"/>
        </w:rPr>
        <w:t>543.345</w:t>
      </w:r>
      <w:r w:rsidR="0051428C">
        <w:rPr>
          <w:rFonts w:ascii="Arial" w:hAnsi="Arial" w:cs="Arial"/>
          <w:sz w:val="28"/>
          <w:szCs w:val="28"/>
        </w:rPr>
        <w:br/>
      </w:r>
      <w:r w:rsidR="002457AF" w:rsidRPr="0051428C">
        <w:rPr>
          <w:rFonts w:ascii="Arial" w:hAnsi="Arial" w:cs="Arial"/>
          <w:sz w:val="28"/>
          <w:szCs w:val="28"/>
        </w:rPr>
        <w:t>CNPJ: 80.659.888/0001-70</w:t>
      </w:r>
      <w:r w:rsidR="00C944B8" w:rsidRPr="0051428C">
        <w:rPr>
          <w:rFonts w:ascii="Arial" w:hAnsi="Arial" w:cs="Arial"/>
          <w:sz w:val="28"/>
          <w:szCs w:val="28"/>
        </w:rPr>
        <w:t xml:space="preserve">      </w:t>
      </w:r>
    </w:p>
    <w:p w14:paraId="5A28383C" w14:textId="2F328DEE" w:rsidR="008D7F63" w:rsidRDefault="008D7F63" w:rsidP="008D7F63">
      <w:pPr>
        <w:ind w:firstLine="708"/>
        <w:rPr>
          <w:rFonts w:ascii="Arial" w:hAnsi="Arial" w:cs="Arial"/>
          <w:sz w:val="28"/>
          <w:szCs w:val="28"/>
        </w:rPr>
      </w:pPr>
    </w:p>
    <w:p w14:paraId="28156FE9" w14:textId="32877156" w:rsidR="0051428C" w:rsidRPr="00FB4428" w:rsidRDefault="00FB4428" w:rsidP="00FB4428">
      <w:pPr>
        <w:pStyle w:val="PargrafodaLista"/>
        <w:numPr>
          <w:ilvl w:val="1"/>
          <w:numId w:val="30"/>
        </w:numPr>
        <w:rPr>
          <w:rFonts w:ascii="Arial" w:hAnsi="Arial" w:cs="Arial"/>
          <w:sz w:val="28"/>
          <w:szCs w:val="28"/>
        </w:rPr>
      </w:pPr>
      <w:r w:rsidRPr="00FB4428">
        <w:rPr>
          <w:rFonts w:ascii="Arial" w:hAnsi="Arial" w:cs="Arial"/>
          <w:sz w:val="28"/>
          <w:szCs w:val="28"/>
        </w:rPr>
        <w:t>Política da Empresa.</w:t>
      </w:r>
    </w:p>
    <w:p w14:paraId="649E9358" w14:textId="73582139" w:rsidR="00FB4428" w:rsidRDefault="00FB4428" w:rsidP="00FB4428">
      <w:pPr>
        <w:pStyle w:val="PargrafodaLista"/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Missão: Auxiliar, valorizar</w:t>
      </w:r>
      <w:r w:rsidR="00E75463">
        <w:rPr>
          <w:rFonts w:ascii="Arial" w:hAnsi="Arial" w:cs="Arial"/>
          <w:sz w:val="28"/>
          <w:szCs w:val="28"/>
        </w:rPr>
        <w:t xml:space="preserve"> e tornar mais fácil a vida dos motoristas e empresários.</w:t>
      </w:r>
    </w:p>
    <w:p w14:paraId="16FF7255" w14:textId="0469F82B" w:rsidR="00E75463" w:rsidRDefault="00E75463" w:rsidP="00FB4428">
      <w:pPr>
        <w:pStyle w:val="PargrafodaLista"/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Visão: </w:t>
      </w:r>
      <w:r w:rsidR="001C5C02">
        <w:rPr>
          <w:rFonts w:ascii="Arial" w:hAnsi="Arial" w:cs="Arial"/>
          <w:sz w:val="28"/>
          <w:szCs w:val="28"/>
        </w:rPr>
        <w:t>Dominar o mercado de fretes nacional e expandir para outros países.</w:t>
      </w:r>
    </w:p>
    <w:p w14:paraId="706249FB" w14:textId="6DD9DA2A" w:rsidR="001C5C02" w:rsidRPr="00FB4428" w:rsidRDefault="001C5C02" w:rsidP="00FB4428">
      <w:pPr>
        <w:pStyle w:val="PargrafodaLista"/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Valores: </w:t>
      </w:r>
      <w:r w:rsidR="008303A4">
        <w:rPr>
          <w:rFonts w:ascii="Arial" w:hAnsi="Arial" w:cs="Arial"/>
          <w:sz w:val="28"/>
          <w:szCs w:val="28"/>
        </w:rPr>
        <w:t xml:space="preserve">Ética: </w:t>
      </w:r>
      <w:r w:rsidR="00C540D6">
        <w:rPr>
          <w:rFonts w:ascii="Arial" w:hAnsi="Arial" w:cs="Arial"/>
          <w:sz w:val="28"/>
          <w:szCs w:val="28"/>
        </w:rPr>
        <w:t>Seriedade, Compromisso, Higiene e Limpeza</w:t>
      </w:r>
      <w:r w:rsidR="00AA5882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14:paraId="5F52C9D9" w14:textId="7A01C24D" w:rsidR="008D7F63" w:rsidRDefault="008D7F63" w:rsidP="008C3E73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</w:p>
    <w:p w14:paraId="55AEDD4C" w14:textId="3DF09DA1" w:rsidR="008D7F63" w:rsidRPr="00296D2B" w:rsidRDefault="008D7F63" w:rsidP="008C3E73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DAB8334" w14:textId="4110BF5A" w:rsidR="00E423C1" w:rsidRPr="00E423C1" w:rsidRDefault="0068142E" w:rsidP="00E423C1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EC6B28">
        <w:rPr>
          <w:rFonts w:ascii="Arial" w:hAnsi="Arial" w:cs="Arial"/>
          <w:sz w:val="28"/>
          <w:szCs w:val="28"/>
        </w:rPr>
        <w:t xml:space="preserve"> </w:t>
      </w:r>
    </w:p>
    <w:sectPr w:rsidR="00E423C1" w:rsidRPr="00E423C1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FE27B" w14:textId="77777777" w:rsidR="009D76E1" w:rsidRDefault="009D76E1" w:rsidP="00855982">
      <w:pPr>
        <w:spacing w:after="0" w:line="240" w:lineRule="auto"/>
      </w:pPr>
      <w:r>
        <w:separator/>
      </w:r>
    </w:p>
  </w:endnote>
  <w:endnote w:type="continuationSeparator" w:id="0">
    <w:p w14:paraId="0B483DEA" w14:textId="77777777" w:rsidR="009D76E1" w:rsidRDefault="009D76E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A7771" w14:textId="77777777" w:rsidR="00855982" w:rsidRDefault="00855982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D1749B">
          <w:rPr>
            <w:noProof/>
            <w:lang w:bidi="pt-BR"/>
          </w:rPr>
          <w:t>1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E2EA3" w14:textId="77777777" w:rsidR="009D76E1" w:rsidRDefault="009D76E1" w:rsidP="00855982">
      <w:pPr>
        <w:spacing w:after="0" w:line="240" w:lineRule="auto"/>
      </w:pPr>
      <w:r>
        <w:separator/>
      </w:r>
    </w:p>
  </w:footnote>
  <w:footnote w:type="continuationSeparator" w:id="0">
    <w:p w14:paraId="5AFFF901" w14:textId="77777777" w:rsidR="009D76E1" w:rsidRDefault="009D76E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BB73E0"/>
    <w:multiLevelType w:val="hybridMultilevel"/>
    <w:tmpl w:val="55A2C00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07B0489"/>
    <w:multiLevelType w:val="multilevel"/>
    <w:tmpl w:val="22267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227A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9"/>
  </w:num>
  <w:num w:numId="30">
    <w:abstractNumId w:val="15"/>
  </w:num>
  <w:num w:numId="31">
    <w:abstractNumId w:val="1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E1"/>
    <w:rsid w:val="00017833"/>
    <w:rsid w:val="000855D9"/>
    <w:rsid w:val="000D3C0A"/>
    <w:rsid w:val="000F4729"/>
    <w:rsid w:val="00181E37"/>
    <w:rsid w:val="001A2F02"/>
    <w:rsid w:val="001C5C02"/>
    <w:rsid w:val="001C7931"/>
    <w:rsid w:val="001D4362"/>
    <w:rsid w:val="001D48DF"/>
    <w:rsid w:val="0020754D"/>
    <w:rsid w:val="002457AF"/>
    <w:rsid w:val="00255DE0"/>
    <w:rsid w:val="00293249"/>
    <w:rsid w:val="00296D2B"/>
    <w:rsid w:val="002B7236"/>
    <w:rsid w:val="003D5209"/>
    <w:rsid w:val="003D6081"/>
    <w:rsid w:val="00457DD0"/>
    <w:rsid w:val="0051428C"/>
    <w:rsid w:val="0052409F"/>
    <w:rsid w:val="005E7DF1"/>
    <w:rsid w:val="006610DB"/>
    <w:rsid w:val="0068142E"/>
    <w:rsid w:val="0068435A"/>
    <w:rsid w:val="00776DBC"/>
    <w:rsid w:val="007833A7"/>
    <w:rsid w:val="00785ADE"/>
    <w:rsid w:val="008303A4"/>
    <w:rsid w:val="00832C15"/>
    <w:rsid w:val="00855982"/>
    <w:rsid w:val="00870CC8"/>
    <w:rsid w:val="008C3E73"/>
    <w:rsid w:val="008D7F63"/>
    <w:rsid w:val="0091399A"/>
    <w:rsid w:val="00972044"/>
    <w:rsid w:val="009D3472"/>
    <w:rsid w:val="009D76E1"/>
    <w:rsid w:val="009E62A9"/>
    <w:rsid w:val="00A10484"/>
    <w:rsid w:val="00A318C3"/>
    <w:rsid w:val="00A827A5"/>
    <w:rsid w:val="00AA5882"/>
    <w:rsid w:val="00AB3599"/>
    <w:rsid w:val="00B448BE"/>
    <w:rsid w:val="00B95DE2"/>
    <w:rsid w:val="00BC6715"/>
    <w:rsid w:val="00C2072C"/>
    <w:rsid w:val="00C3746D"/>
    <w:rsid w:val="00C540D6"/>
    <w:rsid w:val="00C944B8"/>
    <w:rsid w:val="00C973EE"/>
    <w:rsid w:val="00CB74D0"/>
    <w:rsid w:val="00D1749B"/>
    <w:rsid w:val="00E423C1"/>
    <w:rsid w:val="00E75463"/>
    <w:rsid w:val="00E811CA"/>
    <w:rsid w:val="00EC6B28"/>
    <w:rsid w:val="00FA09E6"/>
    <w:rsid w:val="00FB442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FAF6"/>
  <w15:chartTrackingRefBased/>
  <w15:docId w15:val="{08EE9A22-E78F-49FB-89AA-6F8BF10A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grafodaLista">
    <w:name w:val="List Paragraph"/>
    <w:basedOn w:val="Normal"/>
    <w:uiPriority w:val="34"/>
    <w:unhideWhenUsed/>
    <w:qFormat/>
    <w:rsid w:val="009D76E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C7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contato@easytruck.com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purl.org/dc/elements/1.1/"/>
    <ds:schemaRef ds:uri="4873beb7-5857-4685-be1f-d57550cc96cc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82</TotalTime>
  <Pages>2</Pages>
  <Words>326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 Sales</dc:creator>
  <cp:lastModifiedBy>MATEUS SALES DOS SANTOS</cp:lastModifiedBy>
  <cp:revision>51</cp:revision>
  <dcterms:created xsi:type="dcterms:W3CDTF">2018-08-30T00:23:00Z</dcterms:created>
  <dcterms:modified xsi:type="dcterms:W3CDTF">2018-09-06T00:51:00Z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